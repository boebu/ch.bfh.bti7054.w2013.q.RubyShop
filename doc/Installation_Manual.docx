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F6" w:rsidRDefault="00164E62" w:rsidP="003820BB">
      <w:pPr>
        <w:pStyle w:val="Titel"/>
      </w:pPr>
      <w:r>
        <w:t>Installation Manual</w:t>
      </w:r>
    </w:p>
    <w:p w:rsidR="00226B32" w:rsidRDefault="00226B32"/>
    <w:p w:rsidR="00226B32" w:rsidRDefault="00226B32" w:rsidP="00226B32">
      <w:pPr>
        <w:pStyle w:val="berschrift2"/>
      </w:pPr>
      <w:r>
        <w:t>Änderungsprotokoll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6B32" w:rsidTr="00226B32">
        <w:tc>
          <w:tcPr>
            <w:tcW w:w="3020" w:type="dxa"/>
          </w:tcPr>
          <w:p w:rsidR="00226B32" w:rsidRDefault="00226B32" w:rsidP="00226B32">
            <w:r>
              <w:t>Version</w:t>
            </w:r>
          </w:p>
        </w:tc>
        <w:tc>
          <w:tcPr>
            <w:tcW w:w="3021" w:type="dxa"/>
          </w:tcPr>
          <w:p w:rsidR="00226B32" w:rsidRDefault="00226B32" w:rsidP="00226B32">
            <w:r>
              <w:t>Person</w:t>
            </w:r>
          </w:p>
        </w:tc>
        <w:tc>
          <w:tcPr>
            <w:tcW w:w="3021" w:type="dxa"/>
          </w:tcPr>
          <w:p w:rsidR="00226B32" w:rsidRDefault="00226B32" w:rsidP="00226B32">
            <w:r>
              <w:t>Kommentar</w:t>
            </w:r>
          </w:p>
        </w:tc>
      </w:tr>
      <w:tr w:rsidR="00226B32" w:rsidTr="00226B32">
        <w:tc>
          <w:tcPr>
            <w:tcW w:w="3020" w:type="dxa"/>
          </w:tcPr>
          <w:p w:rsidR="00226B32" w:rsidRDefault="00226B32" w:rsidP="00226B32">
            <w:r>
              <w:t>0.1</w:t>
            </w:r>
          </w:p>
        </w:tc>
        <w:tc>
          <w:tcPr>
            <w:tcW w:w="3021" w:type="dxa"/>
          </w:tcPr>
          <w:p w:rsidR="007A1FFC" w:rsidRDefault="00AE10AE" w:rsidP="00226B32">
            <w:r>
              <w:t xml:space="preserve">Boban </w:t>
            </w:r>
            <w:proofErr w:type="spellStart"/>
            <w:r>
              <w:t>Glisovic</w:t>
            </w:r>
            <w:proofErr w:type="spellEnd"/>
          </w:p>
          <w:p w:rsidR="00226B32" w:rsidRDefault="00226B32" w:rsidP="00226B32">
            <w:r>
              <w:t>Marco Füllemann</w:t>
            </w:r>
          </w:p>
        </w:tc>
        <w:tc>
          <w:tcPr>
            <w:tcW w:w="3021" w:type="dxa"/>
          </w:tcPr>
          <w:p w:rsidR="00226B32" w:rsidRDefault="00226B32" w:rsidP="00226B32">
            <w:r>
              <w:t xml:space="preserve">Erstellung </w:t>
            </w:r>
          </w:p>
        </w:tc>
      </w:tr>
    </w:tbl>
    <w:p w:rsidR="00226B32" w:rsidRDefault="00226B32" w:rsidP="006E2948">
      <w:pPr>
        <w:pStyle w:val="berschrift1"/>
      </w:pPr>
      <w:r>
        <w:br w:type="page"/>
      </w:r>
      <w:r w:rsidR="006E2948">
        <w:lastRenderedPageBreak/>
        <w:t>Einleitung</w:t>
      </w:r>
    </w:p>
    <w:p w:rsidR="006E2948" w:rsidRDefault="006E2948" w:rsidP="006E2948">
      <w:r>
        <w:t xml:space="preserve">Dieses Dokument beschreibt die Installation der Ruby on </w:t>
      </w:r>
      <w:proofErr w:type="spellStart"/>
      <w:r>
        <w:t>Rails</w:t>
      </w:r>
      <w:proofErr w:type="spellEnd"/>
      <w:r>
        <w:t xml:space="preserve"> Shop-Applikation </w:t>
      </w:r>
      <w:proofErr w:type="spellStart"/>
      <w:r>
        <w:t>LegoWorld</w:t>
      </w:r>
      <w:proofErr w:type="spellEnd"/>
      <w:r>
        <w:t>. Die folgenden Kapitel müssen in entsprechender Reihenfolge abgearbeitet werden.</w:t>
      </w:r>
    </w:p>
    <w:p w:rsidR="002128CF" w:rsidRDefault="006E2948" w:rsidP="002128CF">
      <w:pPr>
        <w:pStyle w:val="berschrift1"/>
      </w:pPr>
      <w:r>
        <w:t xml:space="preserve">Installation </w:t>
      </w:r>
      <w:r w:rsidR="00C04617">
        <w:t>der Umgebung</w:t>
      </w:r>
      <w:r w:rsidR="002128CF">
        <w:t xml:space="preserve"> auf Windows 7</w:t>
      </w:r>
    </w:p>
    <w:p w:rsidR="006E2948" w:rsidRDefault="00C04617" w:rsidP="006E2948">
      <w:r>
        <w:t xml:space="preserve">Für die Installation auf Windows7 folgen Sie dem </w:t>
      </w:r>
      <w:proofErr w:type="spellStart"/>
      <w:r>
        <w:t>Screencast</w:t>
      </w:r>
      <w:proofErr w:type="spellEnd"/>
      <w:r>
        <w:t xml:space="preserve"> unter folgenden Adressen</w:t>
      </w:r>
      <w:r w:rsidR="008D175B">
        <w:t xml:space="preserve"> (Part 1-4)</w:t>
      </w:r>
      <w:r>
        <w:t>.</w:t>
      </w:r>
    </w:p>
    <w:p w:rsidR="00C04617" w:rsidRDefault="00155FE4" w:rsidP="006E2948">
      <w:hyperlink r:id="rId8" w:history="1">
        <w:r w:rsidR="00C04617">
          <w:rPr>
            <w:rStyle w:val="Hyperlink"/>
          </w:rPr>
          <w:t>http://www.youtube.com/watch?v=C5S7vjN6GLc&amp;list=SPcwklDOKWhc-4SOfwx71yEKzMHGw1BU_h</w:t>
        </w:r>
      </w:hyperlink>
    </w:p>
    <w:p w:rsidR="00C04617" w:rsidRDefault="00155FE4" w:rsidP="006E2948">
      <w:hyperlink r:id="rId9" w:history="1">
        <w:r w:rsidR="00C04617">
          <w:rPr>
            <w:rStyle w:val="Hyperlink"/>
          </w:rPr>
          <w:t>http://www.youtube.com/watch?v=_5qGjRgH6aM&amp;list=SPcwklDOKWhc-4SOfwx71yEKzMHGw1BU_h</w:t>
        </w:r>
      </w:hyperlink>
    </w:p>
    <w:p w:rsidR="00C04617" w:rsidRDefault="00155FE4" w:rsidP="006E2948">
      <w:hyperlink r:id="rId10" w:history="1">
        <w:r w:rsidR="00C04617">
          <w:rPr>
            <w:rStyle w:val="Hyperlink"/>
          </w:rPr>
          <w:t>http://www.youtube.com/watch?v=aynVXmpeTNc&amp;list=SPcwklDOKWhc-4SOfwx71yEKzMHGw1BU_h</w:t>
        </w:r>
      </w:hyperlink>
    </w:p>
    <w:p w:rsidR="00C04617" w:rsidRDefault="00155FE4" w:rsidP="006E2948">
      <w:hyperlink r:id="rId11" w:history="1">
        <w:r w:rsidR="00C04617">
          <w:rPr>
            <w:rStyle w:val="Hyperlink"/>
          </w:rPr>
          <w:t>http://www.youtube.com/watch?v=j77mvyGurxQ&amp;list=SPcwklDOKWhc-4SOfwx71yEKzMHGw1BU_h</w:t>
        </w:r>
      </w:hyperlink>
    </w:p>
    <w:p w:rsidR="00C04617" w:rsidRDefault="00B7236B" w:rsidP="00B7236B">
      <w:pPr>
        <w:pStyle w:val="berschrift1"/>
      </w:pPr>
      <w:r>
        <w:t>Installation der Applikation</w:t>
      </w:r>
    </w:p>
    <w:p w:rsidR="00B7236B" w:rsidRDefault="003004FB" w:rsidP="00B7236B">
      <w:pPr>
        <w:pStyle w:val="Listenabsatz"/>
        <w:numPr>
          <w:ilvl w:val="0"/>
          <w:numId w:val="1"/>
        </w:numPr>
      </w:pPr>
      <w:r>
        <w:t>Checken sie das Projekt aus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Öffnen sie die Kommandozeile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Wechseln Sie auf der Kommandozeile in das Hauptverzeichnis des Projekts</w:t>
      </w:r>
    </w:p>
    <w:p w:rsidR="003004FB" w:rsidRDefault="003004FB" w:rsidP="00B7236B">
      <w:pPr>
        <w:pStyle w:val="Listenabsatz"/>
        <w:numPr>
          <w:ilvl w:val="0"/>
          <w:numId w:val="1"/>
        </w:numPr>
      </w:pPr>
      <w:r>
        <w:t>Führen Sie auf der Kommandozeile den Befehl „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aus</w:t>
      </w:r>
    </w:p>
    <w:p w:rsidR="003004FB" w:rsidRDefault="003004FB" w:rsidP="003004FB">
      <w:pPr>
        <w:pStyle w:val="berschrift1"/>
      </w:pPr>
      <w:r>
        <w:t>Konfiguration der Applikation</w:t>
      </w:r>
    </w:p>
    <w:p w:rsidR="003004FB" w:rsidRDefault="003004FB" w:rsidP="003004FB">
      <w:r>
        <w:t>Fügen Sie die Zugangsdaten für die Datenbank in der Datei „/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  <w:r>
        <w:t>“ ein.</w:t>
      </w:r>
    </w:p>
    <w:p w:rsidR="003004FB" w:rsidRDefault="003004FB" w:rsidP="003004FB">
      <w:r>
        <w:t>Die Daten für die Produktive Datenbank können Sie bei uns beziehen.</w:t>
      </w:r>
    </w:p>
    <w:p w:rsidR="00B3711D" w:rsidRDefault="00B3711D" w:rsidP="003004FB">
      <w:r>
        <w:t>Alternativ können Sie die Datenbank bei Ihnen lokal wie folgt erstellen.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Öffnen sie die Kommandozeile</w:t>
      </w:r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Wechseln Sie auf der Kommandozeile in das Hauptverzeichnis des Projekts</w:t>
      </w:r>
      <w:bookmarkStart w:id="0" w:name="_GoBack"/>
      <w:bookmarkEnd w:id="0"/>
    </w:p>
    <w:p w:rsidR="00B3711D" w:rsidRDefault="00B3711D" w:rsidP="00B3711D">
      <w:pPr>
        <w:pStyle w:val="Listenabsatz"/>
        <w:numPr>
          <w:ilvl w:val="0"/>
          <w:numId w:val="2"/>
        </w:numPr>
      </w:pPr>
      <w:r>
        <w:t>Führen Sie auf der Kommandozeile den Befehl „</w:t>
      </w:r>
      <w:proofErr w:type="spellStart"/>
      <w:r>
        <w:t>r</w:t>
      </w:r>
      <w:r>
        <w:t>ake</w:t>
      </w:r>
      <w:proofErr w:type="spellEnd"/>
      <w:r>
        <w:t xml:space="preserve"> </w:t>
      </w:r>
      <w:proofErr w:type="spellStart"/>
      <w:r>
        <w:t>db:migrate</w:t>
      </w:r>
      <w:proofErr w:type="spellEnd"/>
      <w:r>
        <w:t>“ aus</w:t>
      </w:r>
    </w:p>
    <w:p w:rsidR="00B3711D" w:rsidRDefault="00B3711D" w:rsidP="003004FB"/>
    <w:p w:rsidR="003004FB" w:rsidRDefault="003004FB" w:rsidP="003004FB">
      <w:pPr>
        <w:pStyle w:val="berschrift1"/>
      </w:pPr>
      <w:r>
        <w:t>Starten der Applikation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Öffnen sie die Kommandozeile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Wechseln Sie auf der Kommandozeile in das Hauptverzeichnis des Projekts</w:t>
      </w:r>
    </w:p>
    <w:p w:rsidR="003004FB" w:rsidRDefault="003004FB" w:rsidP="00B3711D">
      <w:pPr>
        <w:pStyle w:val="Listenabsatz"/>
        <w:numPr>
          <w:ilvl w:val="0"/>
          <w:numId w:val="3"/>
        </w:numPr>
      </w:pPr>
      <w:r>
        <w:t>Führen Sie auf der Kommandozeile den Befehl „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server</w:t>
      </w:r>
      <w:proofErr w:type="spellEnd"/>
      <w:r>
        <w:t>“ aus</w:t>
      </w:r>
    </w:p>
    <w:p w:rsidR="003004FB" w:rsidRPr="003004FB" w:rsidRDefault="003004FB" w:rsidP="003004FB">
      <w:r>
        <w:t xml:space="preserve">Die Seite sollte nun unter </w:t>
      </w:r>
      <w:hyperlink r:id="rId12" w:history="1">
        <w:r>
          <w:rPr>
            <w:rStyle w:val="Hyperlink"/>
          </w:rPr>
          <w:t>http://localhost:3000/</w:t>
        </w:r>
      </w:hyperlink>
      <w:r>
        <w:t xml:space="preserve"> erreichbar sein.</w:t>
      </w:r>
    </w:p>
    <w:sectPr w:rsidR="003004FB" w:rsidRPr="003004FB" w:rsidSect="003820BB">
      <w:headerReference w:type="default" r:id="rId13"/>
      <w:footerReference w:type="default" r:id="rId14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FE4" w:rsidRDefault="00155FE4" w:rsidP="003820BB">
      <w:pPr>
        <w:spacing w:after="0" w:line="240" w:lineRule="auto"/>
      </w:pPr>
      <w:r>
        <w:separator/>
      </w:r>
    </w:p>
  </w:endnote>
  <w:endnote w:type="continuationSeparator" w:id="0">
    <w:p w:rsidR="00155FE4" w:rsidRDefault="00155FE4" w:rsidP="0038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AE10AE" w:rsidP="003820BB">
    <w:pPr>
      <w:pStyle w:val="Fuzeile"/>
      <w:jc w:val="right"/>
    </w:pPr>
    <w:r>
      <w:t xml:space="preserve">Boban </w:t>
    </w:r>
    <w:proofErr w:type="spellStart"/>
    <w:r>
      <w:t>Glisovic</w:t>
    </w:r>
    <w:proofErr w:type="spellEnd"/>
    <w:r>
      <w:t>, Marco Füllemann</w:t>
    </w:r>
    <w:r>
      <w:tab/>
    </w:r>
    <w:r w:rsidR="003820BB">
      <w:tab/>
    </w:r>
    <w:sdt>
      <w:sdtPr>
        <w:id w:val="-1505826398"/>
        <w:docPartObj>
          <w:docPartGallery w:val="Page Numbers (Bottom of Page)"/>
          <w:docPartUnique/>
        </w:docPartObj>
      </w:sdtPr>
      <w:sdtEndPr/>
      <w:sdtContent>
        <w:r w:rsidR="003820BB">
          <w:t xml:space="preserve">Seite </w:t>
        </w:r>
        <w:r w:rsidR="003820BB">
          <w:fldChar w:fldCharType="begin"/>
        </w:r>
        <w:r w:rsidR="003820BB">
          <w:instrText>PAGE   \* MERGEFORMAT</w:instrText>
        </w:r>
        <w:r w:rsidR="003820BB">
          <w:fldChar w:fldCharType="separate"/>
        </w:r>
        <w:r w:rsidR="00B3711D" w:rsidRPr="00B3711D">
          <w:rPr>
            <w:noProof/>
            <w:lang w:val="de-DE"/>
          </w:rPr>
          <w:t>2</w:t>
        </w:r>
        <w:r w:rsidR="003820BB">
          <w:fldChar w:fldCharType="end"/>
        </w:r>
        <w:r w:rsidR="003820BB">
          <w:t xml:space="preserve"> / </w:t>
        </w:r>
        <w:r w:rsidR="00155FE4">
          <w:fldChar w:fldCharType="begin"/>
        </w:r>
        <w:r w:rsidR="00155FE4">
          <w:instrText xml:space="preserve"> NUMPAGES   \* MERGE</w:instrText>
        </w:r>
        <w:r w:rsidR="00155FE4">
          <w:instrText xml:space="preserve">FORMAT </w:instrText>
        </w:r>
        <w:r w:rsidR="00155FE4">
          <w:fldChar w:fldCharType="separate"/>
        </w:r>
        <w:r w:rsidR="00B3711D">
          <w:rPr>
            <w:noProof/>
          </w:rPr>
          <w:t>2</w:t>
        </w:r>
        <w:r w:rsidR="00155FE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FE4" w:rsidRDefault="00155FE4" w:rsidP="003820BB">
      <w:pPr>
        <w:spacing w:after="0" w:line="240" w:lineRule="auto"/>
      </w:pPr>
      <w:r>
        <w:separator/>
      </w:r>
    </w:p>
  </w:footnote>
  <w:footnote w:type="continuationSeparator" w:id="0">
    <w:p w:rsidR="00155FE4" w:rsidRDefault="00155FE4" w:rsidP="0038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BB" w:rsidRDefault="003820BB">
    <w:pPr>
      <w:pStyle w:val="Kopfzeile"/>
    </w:pPr>
    <w:r>
      <w:rPr>
        <w:noProof/>
        <w:lang w:eastAsia="de-CH"/>
      </w:rPr>
      <w:drawing>
        <wp:inline distT="0" distB="0" distL="0" distR="0" wp14:anchorId="0B33C188" wp14:editId="5B942C90">
          <wp:extent cx="1431042" cy="467833"/>
          <wp:effectExtent l="0" t="0" r="0" b="8890"/>
          <wp:docPr id="11" name="Grafik 11" descr="Berner Fachhoch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rner Fachhoch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51" cy="50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="00AE10AE">
      <w:t>RubyShop</w:t>
    </w:r>
    <w:proofErr w:type="spellEnd"/>
    <w:r w:rsidR="00AE10AE">
      <w:t xml:space="preserve">: </w:t>
    </w:r>
    <w:proofErr w:type="spellStart"/>
    <w:r w:rsidR="00AE10AE">
      <w:t>LegoWorld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634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0CC8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64A57"/>
    <w:multiLevelType w:val="hybridMultilevel"/>
    <w:tmpl w:val="778E10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2"/>
    <w:rsid w:val="00155FE4"/>
    <w:rsid w:val="00164E62"/>
    <w:rsid w:val="001E43F6"/>
    <w:rsid w:val="002128CF"/>
    <w:rsid w:val="00226B32"/>
    <w:rsid w:val="002352F5"/>
    <w:rsid w:val="003004FB"/>
    <w:rsid w:val="003820BB"/>
    <w:rsid w:val="0058338F"/>
    <w:rsid w:val="006E2948"/>
    <w:rsid w:val="007A1FFC"/>
    <w:rsid w:val="007B0DC8"/>
    <w:rsid w:val="0088196B"/>
    <w:rsid w:val="008D175B"/>
    <w:rsid w:val="009237CD"/>
    <w:rsid w:val="00981BAB"/>
    <w:rsid w:val="00A518C3"/>
    <w:rsid w:val="00AE10AE"/>
    <w:rsid w:val="00B265E4"/>
    <w:rsid w:val="00B3711D"/>
    <w:rsid w:val="00B7236B"/>
    <w:rsid w:val="00C04617"/>
    <w:rsid w:val="00D83F5A"/>
    <w:rsid w:val="00E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6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0BB"/>
  </w:style>
  <w:style w:type="paragraph" w:styleId="Fuzeile">
    <w:name w:val="footer"/>
    <w:basedOn w:val="Standard"/>
    <w:link w:val="FuzeileZchn"/>
    <w:uiPriority w:val="99"/>
    <w:unhideWhenUsed/>
    <w:rsid w:val="00382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0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0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6E29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7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C5S7vjN6GLc&amp;list=SPcwklDOKWhc-4SOfwx71yEKzMHGw1BU_h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j77mvyGurxQ&amp;list=SPcwklDOKWhc-4SOfwx71yEKzMHGw1BU_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v=aynVXmpeTNc&amp;list=SPcwklDOKWhc-4SOfwx71yEKzMHGw1BU_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_5qGjRgH6aM&amp;list=SPcwklDOKWhc-4SOfwx71yEKzMHGw1BU_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IdeaProjects\ch.bfh.bti7054.w2013.q.RubyShop\doc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Füllemann</dc:creator>
  <cp:lastModifiedBy>Marco Füllemann</cp:lastModifiedBy>
  <cp:revision>7</cp:revision>
  <dcterms:created xsi:type="dcterms:W3CDTF">2013-10-22T17:10:00Z</dcterms:created>
  <dcterms:modified xsi:type="dcterms:W3CDTF">2013-10-29T17:42:00Z</dcterms:modified>
</cp:coreProperties>
</file>